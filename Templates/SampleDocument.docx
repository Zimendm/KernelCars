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1E06" w:rsidRDefault="005B6C8A" w14:paraId="4467CB92" w14:textId="6AE27169">
      <w:r>
        <w:t xml:space="preserve">В этом тексте </w:t>
      </w:r>
      <w:sdt>
        <w:sdtPr>
          <w:rPr>
            <w:lang w:val="en-US"/>
          </w:rPr>
          <w:id w:val="-1933660122"/>
          <w:citation/>
        </w:sdtPr>
        <w:sdtEndPr/>
        <w:sdtContent>
          <w:r w:rsidR="00E61E06">
            <w:rPr>
              <w:lang w:val="en-US"/>
            </w:rPr>
            <w:fldChar w:fldCharType="begin"/>
          </w:r>
          <w:r w:rsidRPr="005B6C8A" w:rsidR="00E61E06">
            <w:instrText xml:space="preserve"> </w:instrText>
          </w:r>
          <w:r w:rsidR="00E61E06">
            <w:rPr>
              <w:lang w:val="en-US"/>
            </w:rPr>
            <w:instrText>CITATION</w:instrText>
          </w:r>
          <w:r w:rsidRPr="005B6C8A" w:rsidR="00E61E06">
            <w:instrText xml:space="preserve"> </w:instrText>
          </w:r>
          <w:r w:rsidR="00E61E06">
            <w:rPr>
              <w:lang w:val="en-US"/>
            </w:rPr>
            <w:instrText>Placeholder</w:instrText>
          </w:r>
          <w:r w:rsidRPr="005B6C8A" w:rsidR="00E61E06">
            <w:instrText>1 \</w:instrText>
          </w:r>
          <w:r w:rsidR="00E61E06">
            <w:rPr>
              <w:lang w:val="en-US"/>
            </w:rPr>
            <w:instrText>l</w:instrText>
          </w:r>
          <w:r w:rsidRPr="005B6C8A" w:rsidR="00E61E06">
            <w:instrText xml:space="preserve"> 1033 </w:instrText>
          </w:r>
          <w:r w:rsidR="00E61E06">
            <w:rPr>
              <w:lang w:val="en-US"/>
            </w:rPr>
            <w:fldChar w:fldCharType="separate"/>
          </w:r>
          <w:r w:rsidRPr="005B6C8A" w:rsidR="00E61E06">
            <w:rPr>
              <w:noProof/>
            </w:rPr>
            <w:t>(</w:t>
          </w:r>
          <w:r w:rsidR="00E61E06">
            <w:rPr>
              <w:noProof/>
              <w:lang w:val="en-US"/>
            </w:rPr>
            <w:t>Placeholder</w:t>
          </w:r>
          <w:r w:rsidRPr="005B6C8A" w:rsidR="00E61E06">
            <w:rPr>
              <w:noProof/>
            </w:rPr>
            <w:t>1)</w:t>
          </w:r>
          <w:r w:rsidR="00E61E06">
            <w:rPr>
              <w:lang w:val="en-US"/>
            </w:rPr>
            <w:fldChar w:fldCharType="end"/>
          </w:r>
        </w:sdtContent>
      </w:sdt>
      <w:r>
        <w:t xml:space="preserve"> может быть использован для заключения договора </w:t>
      </w:r>
      <w:sdt>
        <w:sdtPr>
          <w:rPr>
            <w:lang w:val="en-US"/>
          </w:rPr>
          <w:id w:val="-588780672"/>
          <w:citation/>
        </w:sdtPr>
        <w:sdtEndPr/>
        <w:sdtContent>
          <w:r w:rsidR="00E61E06">
            <w:rPr>
              <w:lang w:val="en-US"/>
            </w:rPr>
            <w:fldChar w:fldCharType="begin"/>
          </w:r>
          <w:r w:rsidRPr="00E61E06" w:rsidR="00E61E06">
            <w:instrText xml:space="preserve"> </w:instrText>
          </w:r>
          <w:r w:rsidR="00E61E06">
            <w:rPr>
              <w:lang w:val="en-US"/>
            </w:rPr>
            <w:instrText>CITATION</w:instrText>
          </w:r>
          <w:r w:rsidRPr="00E61E06" w:rsidR="00E61E06">
            <w:instrText xml:space="preserve"> </w:instrText>
          </w:r>
          <w:r w:rsidR="00E61E06">
            <w:rPr>
              <w:lang w:val="en-US"/>
            </w:rPr>
            <w:instrText>Placeholder</w:instrText>
          </w:r>
          <w:r w:rsidRPr="00E61E06" w:rsidR="00E61E06">
            <w:instrText>2 \</w:instrText>
          </w:r>
          <w:r w:rsidR="00E61E06">
            <w:rPr>
              <w:lang w:val="en-US"/>
            </w:rPr>
            <w:instrText>l</w:instrText>
          </w:r>
          <w:r w:rsidRPr="00E61E06" w:rsidR="00E61E06">
            <w:instrText xml:space="preserve"> 1033 </w:instrText>
          </w:r>
          <w:r w:rsidR="00E61E06">
            <w:rPr>
              <w:lang w:val="en-US"/>
            </w:rPr>
            <w:fldChar w:fldCharType="separate"/>
          </w:r>
          <w:r w:rsidRPr="00E61E06" w:rsidR="00E61E06">
            <w:rPr>
              <w:noProof/>
            </w:rPr>
            <w:t>(</w:t>
          </w:r>
          <w:r w:rsidR="00E61E06">
            <w:rPr>
              <w:noProof/>
              <w:lang w:val="en-US"/>
            </w:rPr>
            <w:t>Placeholder</w:t>
          </w:r>
          <w:r w:rsidRPr="00E61E06" w:rsidR="00E61E06">
            <w:rPr>
              <w:noProof/>
            </w:rPr>
            <w:t>2)</w:t>
          </w:r>
          <w:r w:rsidR="00E61E06">
            <w:rPr>
              <w:lang w:val="en-US"/>
            </w:rPr>
            <w:fldChar w:fldCharType="end"/>
          </w:r>
        </w:sdtContent>
      </w:sdt>
      <w:r>
        <w:t xml:space="preserve"> в качестве контрагента. </w:t>
      </w:r>
    </w:p>
    <w:p w:rsidR="00AC6609" w:rsidP="00AC6609" w:rsidRDefault="00AC6609" w14:paraId="25C0AA9D" w14:textId="77777777">
      <w:pPr>
        <w:rPr>
          <w:lang w:val="en-US"/>
        </w:rPr>
      </w:pPr>
      <w:r>
        <w:rPr>
          <w:lang w:val="en-US"/>
        </w:rPr>
        <w:t>Иванов Петр Сергеевич</w:t>
      </w:r>
    </w:p>
    <w:p w:rsidRPr="00AC6609" w:rsidR="00AC6609" w:rsidRDefault="00AC6609" w14:paraId="0C25ADED" w14:textId="77777777">
      <w:pPr>
        <w:rPr>
          <w:lang w:val="en-US"/>
        </w:rPr>
      </w:pPr>
    </w:p>
    <w:sdt>
      <w:sdtPr>
        <w:alias w:val="Tag1"/>
        <w:tag w:val="Tag1"/>
        <w:id w:val="989055649"/>
        <w:placeholder>
          <w:docPart w:val="32212933B35941269225505E1B6B0909"/>
        </w:placeholder>
        <w:showingPlcHdr/>
      </w:sdtPr>
      <w:sdtEndPr/>
      <w:sdtContent>
        <w:p w:rsidRPr="00C26130" w:rsidR="004B7181" w:rsidRDefault="00C26130" w14:paraId="4F712011" w14:textId="343A7477">
          <w:pPr>
            <w:rPr>
              <w:lang w:val="en-US"/>
            </w:rPr>
          </w:pPr>
          <w:r w:rsidRPr="00C26130">
            <w:rPr>
              <w:rStyle w:val="PlaceholderText"/>
              <w:lang w:val="en-US"/>
            </w:rPr>
            <w:t>Click or tap here to enter text.</w:t>
          </w:r>
        </w:p>
      </w:sdtContent>
    </w:sdt>
    <w:sectPr w:rsidRPr="00C26130" w:rsidR="004B7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81"/>
    <w:rsid w:val="001700E8"/>
    <w:rsid w:val="004B7181"/>
    <w:rsid w:val="005B6C8A"/>
    <w:rsid w:val="006A4CFF"/>
    <w:rsid w:val="00A63035"/>
    <w:rsid w:val="00AC6609"/>
    <w:rsid w:val="00C26130"/>
    <w:rsid w:val="00E6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23F3"/>
  <w15:chartTrackingRefBased/>
  <w:attachedTemplate r:id="relationI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71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8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glossaryDocument" Target="/word/glossary/document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C:\Users\dzime\source\repos\KernelCars\Templates\Test_Template.dotx" TargetMode="External" Id="relationI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2212933B35941269225505E1B6B0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E9209-6F86-4595-B840-AA86CD982615}"/>
      </w:docPartPr>
      <w:docPartBody>
        <w:p w:rsidR="00000000" w:rsidRDefault="00670EF1" w:rsidP="00670EF1">
          <w:pPr>
            <w:pStyle w:val="32212933B35941269225505E1B6B0909"/>
          </w:pPr>
          <w:r w:rsidRPr="00C26130">
            <w:rPr>
              <w:rStyle w:val="PlaceholderText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37"/>
    <w:rsid w:val="00117F1F"/>
    <w:rsid w:val="00670EF1"/>
    <w:rsid w:val="00961D37"/>
    <w:rsid w:val="00F5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3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EF1"/>
    <w:rPr>
      <w:color w:val="808080"/>
    </w:rPr>
  </w:style>
  <w:style w:type="paragraph" w:customStyle="1" w:styleId="32212933B35941269225505E1B6B0909">
    <w:name w:val="32212933B35941269225505E1B6B0909"/>
    <w:rsid w:val="00670EF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  <b:Source xmlns:b="http://schemas.openxmlformats.org/officeDocument/2006/bibliography" xmlns="http://schemas.openxmlformats.org/officeDocument/2006/bibliography">
    <b:Tag>Placeholder2</b:Tag>
    <b:RefOrder>2</b:RefOrder>
  </b:Source>
</b:Sources>
</file>

<file path=customXml/itemProps1.xml><?xml version="1.0" encoding="utf-8"?>
<ds:datastoreItem xmlns:ds="http://schemas.openxmlformats.org/officeDocument/2006/customXml" ds:itemID="{3EEA7DE3-FCFD-44BF-BA6E-DE0D377EE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Test_Template</Template>
  <TotalTime>11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Zimenko</dc:creator>
  <cp:keywords/>
  <dc:description/>
  <cp:lastModifiedBy>Dmitry Zimenko</cp:lastModifiedBy>
  <cp:revision>7</cp:revision>
  <dcterms:created xsi:type="dcterms:W3CDTF">2020-09-30T18:10:00Z</dcterms:created>
  <dcterms:modified xsi:type="dcterms:W3CDTF">2020-10-01T19:24:00Z</dcterms:modified>
</cp:coreProperties>
</file>